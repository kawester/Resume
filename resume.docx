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21" w:type="pct"/>
        <w:jc w:val="center"/>
        <w:tblLayout w:type="fixed"/>
        <w:tblCellMar>
          <w:left w:w="0" w:type="dxa"/>
          <w:right w:w="0" w:type="dxa"/>
        </w:tblCellMar>
        <w:tblLook w:val="04A0" w:firstRow="1" w:lastRow="0" w:firstColumn="1" w:lastColumn="0" w:noHBand="0" w:noVBand="1"/>
        <w:tblDescription w:val="Main layout table"/>
      </w:tblPr>
      <w:tblGrid>
        <w:gridCol w:w="6231"/>
        <w:gridCol w:w="4470"/>
      </w:tblGrid>
      <w:tr w:rsidR="00184664" w:rsidRPr="00A85B6F" w:rsidTr="00B94348">
        <w:trPr>
          <w:trHeight w:val="11849"/>
          <w:jc w:val="center"/>
        </w:trPr>
        <w:tc>
          <w:tcPr>
            <w:tcW w:w="6230" w:type="dxa"/>
            <w:tcBorders>
              <w:right w:val="single" w:sz="12" w:space="0" w:color="FFD556" w:themeColor="accent1"/>
            </w:tcBorders>
            <w:tcMar>
              <w:right w:w="0" w:type="dxa"/>
            </w:tcMar>
          </w:tcPr>
          <w:tbl>
            <w:tblPr>
              <w:tblW w:w="6215" w:type="dxa"/>
              <w:tblInd w:w="31"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215"/>
            </w:tblGrid>
            <w:tr w:rsidR="00184664" w:rsidRPr="00A85B6F" w:rsidTr="00B94348">
              <w:trPr>
                <w:trHeight w:hRule="exact" w:val="2491"/>
              </w:trPr>
              <w:tc>
                <w:tcPr>
                  <w:tcW w:w="5000" w:type="pct"/>
                  <w:tcBorders>
                    <w:bottom w:val="single" w:sz="12" w:space="0" w:color="FFD556" w:themeColor="accent1"/>
                  </w:tcBorders>
                  <w:tcMar>
                    <w:top w:w="317" w:type="dxa"/>
                  </w:tcMar>
                </w:tcPr>
                <w:p w:rsidR="00184664" w:rsidRPr="00A85B6F" w:rsidRDefault="00C27832" w:rsidP="00CC7AD0">
                  <w:pPr>
                    <w:pStyle w:val="Heading2"/>
                  </w:pPr>
                  <w:sdt>
                    <w:sdtPr>
                      <w:alias w:val="Skills:"/>
                      <w:tag w:val="Skills:"/>
                      <w:id w:val="1490835561"/>
                      <w:placeholder>
                        <w:docPart w:val="8E430B7A3F3C491D906599F468A87A92"/>
                      </w:placeholder>
                      <w:temporary/>
                      <w:showingPlcHdr/>
                      <w15:appearance w15:val="hidden"/>
                    </w:sdtPr>
                    <w:sdtEndPr/>
                    <w:sdtContent>
                      <w:r w:rsidR="00184664" w:rsidRPr="00A85B6F">
                        <w:t>Skills</w:t>
                      </w:r>
                    </w:sdtContent>
                  </w:sdt>
                </w:p>
                <w:p w:rsidR="00184664" w:rsidRPr="00A85B6F" w:rsidRDefault="00171103" w:rsidP="00CC7AD0">
                  <w:pPr>
                    <w:pStyle w:val="Heading3"/>
                  </w:pPr>
                  <w:r w:rsidRPr="00E36195">
                    <w:rPr>
                      <w:sz w:val="18"/>
                    </w:rPr>
                    <w:t xml:space="preserve">Working with technology, learning new things efficiently, counting, working with a team or </w:t>
                  </w:r>
                  <w:r w:rsidR="005F13AB" w:rsidRPr="00E36195">
                    <w:rPr>
                      <w:sz w:val="18"/>
                    </w:rPr>
                    <w:t>independently</w:t>
                  </w:r>
                  <w:r w:rsidRPr="00E36195">
                    <w:rPr>
                      <w:sz w:val="18"/>
                    </w:rPr>
                    <w:t>, and following instructions.</w:t>
                  </w:r>
                  <w:r w:rsidR="00E36195" w:rsidRPr="00E36195">
                    <w:rPr>
                      <w:sz w:val="18"/>
                    </w:rPr>
                    <w:t xml:space="preserve"> C++, C, Java, html, </w:t>
                  </w:r>
                  <w:r w:rsidR="00CE4972">
                    <w:rPr>
                      <w:sz w:val="18"/>
                    </w:rPr>
                    <w:t>P</w:t>
                  </w:r>
                  <w:r w:rsidR="00E36195" w:rsidRPr="00E36195">
                    <w:rPr>
                      <w:sz w:val="18"/>
                    </w:rPr>
                    <w:t xml:space="preserve">hp, Cobol, mySQL, Hadoop, MongoDB, </w:t>
                  </w:r>
                  <w:r w:rsidR="00E36195">
                    <w:rPr>
                      <w:sz w:val="18"/>
                    </w:rPr>
                    <w:t>l</w:t>
                  </w:r>
                  <w:r w:rsidR="00E36195" w:rsidRPr="00E36195">
                    <w:rPr>
                      <w:sz w:val="18"/>
                    </w:rPr>
                    <w:t xml:space="preserve">inear </w:t>
                  </w:r>
                  <w:r w:rsidR="00E36195">
                    <w:rPr>
                      <w:sz w:val="18"/>
                    </w:rPr>
                    <w:t>a</w:t>
                  </w:r>
                  <w:r w:rsidR="00E36195" w:rsidRPr="00E36195">
                    <w:rPr>
                      <w:sz w:val="18"/>
                    </w:rPr>
                    <w:t xml:space="preserve">lgebra, </w:t>
                  </w:r>
                  <w:r w:rsidR="00E36195">
                    <w:rPr>
                      <w:sz w:val="18"/>
                    </w:rPr>
                    <w:t>c</w:t>
                  </w:r>
                  <w:r w:rsidR="00E36195" w:rsidRPr="00E36195">
                    <w:rPr>
                      <w:sz w:val="18"/>
                    </w:rPr>
                    <w:t xml:space="preserve">alculus, </w:t>
                  </w:r>
                  <w:r w:rsidR="00E36195">
                    <w:rPr>
                      <w:sz w:val="18"/>
                    </w:rPr>
                    <w:t>c</w:t>
                  </w:r>
                  <w:r w:rsidR="00E36195" w:rsidRPr="00E36195">
                    <w:rPr>
                      <w:sz w:val="18"/>
                    </w:rPr>
                    <w:t xml:space="preserve">ombinatorics </w:t>
                  </w:r>
                  <w:r w:rsidR="00E36195">
                    <w:rPr>
                      <w:sz w:val="18"/>
                    </w:rPr>
                    <w:t>d</w:t>
                  </w:r>
                  <w:r w:rsidR="00E36195" w:rsidRPr="00E36195">
                    <w:rPr>
                      <w:sz w:val="18"/>
                    </w:rPr>
                    <w:t xml:space="preserve">iscrete </w:t>
                  </w:r>
                  <w:r w:rsidR="00E36195">
                    <w:rPr>
                      <w:sz w:val="18"/>
                    </w:rPr>
                    <w:t>m</w:t>
                  </w:r>
                  <w:r w:rsidR="00E36195" w:rsidRPr="00E36195">
                    <w:rPr>
                      <w:sz w:val="18"/>
                    </w:rPr>
                    <w:t>ath</w:t>
                  </w:r>
                  <w:r w:rsidR="00E36195">
                    <w:rPr>
                      <w:sz w:val="18"/>
                    </w:rPr>
                    <w:t>, probability, statistics, Physics</w:t>
                  </w:r>
                  <w:r w:rsidR="004477B0">
                    <w:rPr>
                      <w:sz w:val="18"/>
                    </w:rPr>
                    <w:t>, Eclipse, Virtual Box</w:t>
                  </w:r>
                  <w:r w:rsidR="00535C6B">
                    <w:rPr>
                      <w:sz w:val="18"/>
                    </w:rPr>
                    <w:t>, Gedit</w:t>
                  </w:r>
                  <w:bookmarkStart w:id="0" w:name="_GoBack"/>
                  <w:bookmarkEnd w:id="0"/>
                  <w:r w:rsidR="00E36195">
                    <w:rPr>
                      <w:sz w:val="18"/>
                    </w:rPr>
                    <w:t>.</w:t>
                  </w:r>
                  <w:r w:rsidR="00E36195" w:rsidRPr="00E36195">
                    <w:rPr>
                      <w:sz w:val="18"/>
                    </w:rPr>
                    <w:t xml:space="preserve"> </w:t>
                  </w:r>
                </w:p>
              </w:tc>
            </w:tr>
            <w:tr w:rsidR="00184664" w:rsidRPr="00A85B6F" w:rsidTr="00B94348">
              <w:trPr>
                <w:trHeight w:val="8252"/>
              </w:trPr>
              <w:tc>
                <w:tcPr>
                  <w:tcW w:w="5000" w:type="pct"/>
                  <w:tcBorders>
                    <w:top w:val="single" w:sz="12" w:space="0" w:color="FFD556" w:themeColor="accent1"/>
                    <w:left w:val="single" w:sz="12" w:space="0" w:color="FFD556" w:themeColor="accent1"/>
                    <w:bottom w:val="single" w:sz="12" w:space="0" w:color="FFD556" w:themeColor="accent1"/>
                    <w:right w:val="nil"/>
                  </w:tcBorders>
                  <w:tcMar>
                    <w:top w:w="245" w:type="dxa"/>
                  </w:tcMar>
                </w:tcPr>
                <w:p w:rsidR="00184664" w:rsidRPr="00A85B6F" w:rsidRDefault="00C27832" w:rsidP="00CC7AD0">
                  <w:pPr>
                    <w:pStyle w:val="Heading2"/>
                  </w:pPr>
                  <w:sdt>
                    <w:sdtPr>
                      <w:alias w:val="Experience:"/>
                      <w:tag w:val="Experience:"/>
                      <w:id w:val="1217937480"/>
                      <w:placeholder>
                        <w:docPart w:val="C5A7A362439D46C6A2D068C5C525BDEF"/>
                      </w:placeholder>
                      <w:temporary/>
                      <w:showingPlcHdr/>
                      <w15:appearance w15:val="hidden"/>
                    </w:sdtPr>
                    <w:sdtEndPr/>
                    <w:sdtContent>
                      <w:r w:rsidR="00184664" w:rsidRPr="00A85B6F">
                        <w:t>Experience</w:t>
                      </w:r>
                    </w:sdtContent>
                  </w:sdt>
                </w:p>
                <w:p w:rsidR="00184664" w:rsidRPr="00A85B6F" w:rsidRDefault="007359A3" w:rsidP="00CC7AD0">
                  <w:pPr>
                    <w:pStyle w:val="Heading3"/>
                  </w:pPr>
                  <w:r>
                    <w:t>Team member</w:t>
                  </w:r>
                  <w:r w:rsidR="00184664" w:rsidRPr="00A85B6F">
                    <w:t xml:space="preserve"> </w:t>
                  </w:r>
                  <w:r w:rsidR="00184664" w:rsidRPr="005B0E81">
                    <w:t>|</w:t>
                  </w:r>
                  <w:r w:rsidR="00184664" w:rsidRPr="00A85B6F">
                    <w:t xml:space="preserve"> </w:t>
                  </w:r>
                  <w:r>
                    <w:t>WhatABurger</w:t>
                  </w:r>
                  <w:r w:rsidR="00184664" w:rsidRPr="005B0E81">
                    <w:t>|</w:t>
                  </w:r>
                  <w:r w:rsidR="00184664" w:rsidRPr="00A85B6F">
                    <w:t xml:space="preserve"> </w:t>
                  </w:r>
                  <w:r>
                    <w:t>September 9, 2016-</w:t>
                  </w:r>
                  <w:r w:rsidR="00E36195">
                    <w:t>August 2017</w:t>
                  </w:r>
                </w:p>
                <w:p w:rsidR="00184664" w:rsidRPr="00A85B6F" w:rsidRDefault="00A27A9F" w:rsidP="00CC7AD0">
                  <w:r>
                    <w:t xml:space="preserve"> Know how to work all stations on the line, do prep work, clean, run orders, take inventory, run errands, and train new employees.  </w:t>
                  </w:r>
                </w:p>
                <w:p w:rsidR="00184664" w:rsidRPr="00A85B6F" w:rsidRDefault="007359A3" w:rsidP="00CC7AD0">
                  <w:pPr>
                    <w:pStyle w:val="Heading3"/>
                  </w:pPr>
                  <w:r>
                    <w:t>Clerk</w:t>
                  </w:r>
                  <w:r w:rsidR="00184664" w:rsidRPr="00A85B6F">
                    <w:t xml:space="preserve"> </w:t>
                  </w:r>
                  <w:r w:rsidR="00184664" w:rsidRPr="005B0E81">
                    <w:t>|</w:t>
                  </w:r>
                  <w:r>
                    <w:t>Wild Bill’s Conoco Gas Station</w:t>
                  </w:r>
                  <w:r w:rsidR="00184664" w:rsidRPr="00A85B6F">
                    <w:t xml:space="preserve"> </w:t>
                  </w:r>
                  <w:r w:rsidR="00184664" w:rsidRPr="005B0E81">
                    <w:t>|</w:t>
                  </w:r>
                  <w:r>
                    <w:t>June 2015- September 6, 2016</w:t>
                  </w:r>
                </w:p>
                <w:p w:rsidR="00A27A9F" w:rsidRDefault="00A27A9F" w:rsidP="00171103">
                  <w:r>
                    <w:t xml:space="preserve"> Ran store </w:t>
                  </w:r>
                  <w:r w:rsidR="00C81034">
                    <w:t>alone</w:t>
                  </w:r>
                  <w:r>
                    <w:t>, register, lotteries and games, help customers find what they want, cleaning, stocking, fixing gas pumps, paperwork, worked with venders, measured gas levels, and helped order products.</w:t>
                  </w:r>
                </w:p>
                <w:p w:rsidR="00A27A9F" w:rsidRPr="00A85B6F" w:rsidRDefault="00A27A9F" w:rsidP="00A27A9F">
                  <w:pPr>
                    <w:pStyle w:val="Heading3"/>
                  </w:pPr>
                  <w:r>
                    <w:t>Farm hand</w:t>
                  </w:r>
                  <w:r w:rsidRPr="00A85B6F">
                    <w:t xml:space="preserve"> </w:t>
                  </w:r>
                  <w:r w:rsidRPr="005B0E81">
                    <w:t>|</w:t>
                  </w:r>
                  <w:r>
                    <w:t>Long Creek Farms</w:t>
                  </w:r>
                  <w:r w:rsidRPr="00A85B6F">
                    <w:t xml:space="preserve"> </w:t>
                  </w:r>
                  <w:r w:rsidRPr="005B0E81">
                    <w:t>|</w:t>
                  </w:r>
                  <w:r>
                    <w:t>May 2014- August, 2014</w:t>
                  </w:r>
                </w:p>
                <w:p w:rsidR="00A27A9F" w:rsidRDefault="00A27A9F" w:rsidP="00A27A9F">
                  <w:r>
                    <w:t xml:space="preserve">Operated Tractors, used chemicals, put in spills, fixed wells and watered fields, kept the grass cut, ran errands, worked with a team, took product to market.  </w:t>
                  </w:r>
                </w:p>
                <w:p w:rsidR="00A27A9F" w:rsidRPr="00A85B6F" w:rsidRDefault="00171103" w:rsidP="00A27A9F">
                  <w:pPr>
                    <w:pStyle w:val="Heading3"/>
                  </w:pPr>
                  <w:r>
                    <w:t>Assistant Manager</w:t>
                  </w:r>
                  <w:r w:rsidR="00A27A9F" w:rsidRPr="00A85B6F">
                    <w:t xml:space="preserve"> </w:t>
                  </w:r>
                  <w:r w:rsidR="00A27A9F" w:rsidRPr="005B0E81">
                    <w:t>|</w:t>
                  </w:r>
                  <w:r>
                    <w:t>Vector Marketing</w:t>
                  </w:r>
                  <w:r w:rsidRPr="005B0E81">
                    <w:t xml:space="preserve"> </w:t>
                  </w:r>
                  <w:r>
                    <w:t>May|</w:t>
                  </w:r>
                  <w:r w:rsidR="00A27A9F">
                    <w:t xml:space="preserve"> 201</w:t>
                  </w:r>
                  <w:r>
                    <w:t>3</w:t>
                  </w:r>
                  <w:r w:rsidR="00A27A9F">
                    <w:t xml:space="preserve">- </w:t>
                  </w:r>
                  <w:r>
                    <w:t>August</w:t>
                  </w:r>
                  <w:r w:rsidR="00A27A9F">
                    <w:t xml:space="preserve"> 201</w:t>
                  </w:r>
                  <w:r>
                    <w:t>3</w:t>
                  </w:r>
                </w:p>
                <w:p w:rsidR="004670DD" w:rsidRPr="00A85B6F" w:rsidRDefault="00171103" w:rsidP="00171103">
                  <w:r>
                    <w:t xml:space="preserve">Scheduled and ran in home demos of products, trained new employees, went to conferences to learn about the product, met with office, regional, and national leaders regularly to strategize and boost sales, set and met goals, was one of the top sellers in my office. </w:t>
                  </w:r>
                </w:p>
              </w:tc>
            </w:tr>
          </w:tbl>
          <w:p w:rsidR="00184664" w:rsidRPr="00A85B6F" w:rsidRDefault="00184664" w:rsidP="00CC7AD0"/>
        </w:tc>
        <w:tc>
          <w:tcPr>
            <w:tcW w:w="4470" w:type="dxa"/>
            <w:tcBorders>
              <w:left w:val="single" w:sz="12" w:space="0" w:color="FFD556" w:themeColor="accent1"/>
            </w:tcBorders>
          </w:tcPr>
          <w:tbl>
            <w:tblPr>
              <w:tblW w:w="4990" w:type="pct"/>
              <w:tblInd w:w="2" w:type="dxa"/>
              <w:tblLayout w:type="fixed"/>
              <w:tblCellMar>
                <w:left w:w="360" w:type="dxa"/>
                <w:bottom w:w="403" w:type="dxa"/>
                <w:right w:w="360" w:type="dxa"/>
              </w:tblCellMar>
              <w:tblLook w:val="04A0" w:firstRow="1" w:lastRow="0" w:firstColumn="1" w:lastColumn="0" w:noHBand="0" w:noVBand="1"/>
              <w:tblDescription w:val="Right side layout table"/>
            </w:tblPr>
            <w:tblGrid>
              <w:gridCol w:w="4431"/>
            </w:tblGrid>
            <w:tr w:rsidR="00171103" w:rsidRPr="00A85B6F" w:rsidTr="00B94348">
              <w:trPr>
                <w:trHeight w:hRule="exact" w:val="4790"/>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288" w:type="dxa"/>
                  </w:tcMar>
                </w:tcPr>
                <w:p w:rsidR="00171103" w:rsidRPr="00171103" w:rsidRDefault="00171103" w:rsidP="00171103">
                  <w:pPr>
                    <w:pStyle w:val="Heading3"/>
                  </w:pPr>
                  <w:r>
                    <w:t>Education</w:t>
                  </w:r>
                </w:p>
                <w:p w:rsidR="00171103" w:rsidRDefault="00171103" w:rsidP="00171103">
                  <w:pPr>
                    <w:pStyle w:val="Heading3"/>
                  </w:pPr>
                  <w:r>
                    <w:t>Computer Science</w:t>
                  </w:r>
                  <w:r w:rsidRPr="00A85B6F">
                    <w:t xml:space="preserve"> </w:t>
                  </w:r>
                  <w:r w:rsidRPr="005B0E81">
                    <w:t>|</w:t>
                  </w:r>
                  <w:r w:rsidRPr="00A85B6F">
                    <w:t xml:space="preserve"> </w:t>
                  </w:r>
                  <w:r w:rsidR="00C81034">
                    <w:t>2</w:t>
                  </w:r>
                  <w:r>
                    <w:t xml:space="preserve"> semesters left</w:t>
                  </w:r>
                  <w:r w:rsidRPr="00A85B6F">
                    <w:t xml:space="preserve"> </w:t>
                  </w:r>
                  <w:r w:rsidRPr="005B0E81">
                    <w:t>|</w:t>
                  </w:r>
                  <w:r w:rsidRPr="00A85B6F">
                    <w:t xml:space="preserve"> </w:t>
                  </w:r>
                  <w:r>
                    <w:t>University of Arkansas</w:t>
                  </w:r>
                </w:p>
                <w:p w:rsidR="00171103" w:rsidRPr="00E36195" w:rsidRDefault="00D0190A" w:rsidP="00171103">
                  <w:pPr>
                    <w:rPr>
                      <w:sz w:val="18"/>
                    </w:rPr>
                  </w:pPr>
                  <w:r w:rsidRPr="00E36195">
                    <w:rPr>
                      <w:sz w:val="18"/>
                    </w:rPr>
                    <w:t>Worked on development teams. Made a P.O.S system. Simple AI. Robotics. Logic structures and their applications in different programing environments.</w:t>
                  </w:r>
                  <w:r w:rsidR="005A17F3" w:rsidRPr="00E36195">
                    <w:rPr>
                      <w:sz w:val="18"/>
                    </w:rPr>
                    <w:t xml:space="preserve"> Process automation</w:t>
                  </w:r>
                  <w:r w:rsidRPr="00E36195">
                    <w:rPr>
                      <w:sz w:val="18"/>
                    </w:rPr>
                    <w:t xml:space="preserve"> </w:t>
                  </w:r>
                  <w:r w:rsidR="00171103" w:rsidRPr="00E36195">
                    <w:rPr>
                      <w:sz w:val="18"/>
                    </w:rPr>
                    <w:t>3.0 GPA</w:t>
                  </w:r>
                </w:p>
                <w:p w:rsidR="00171103" w:rsidRPr="00171103" w:rsidRDefault="00171103" w:rsidP="00171103">
                  <w:pPr>
                    <w:rPr>
                      <w:b/>
                    </w:rPr>
                  </w:pPr>
                </w:p>
                <w:p w:rsidR="00171103" w:rsidRDefault="002A1CC4" w:rsidP="00171103">
                  <w:pPr>
                    <w:pStyle w:val="Heading3"/>
                  </w:pPr>
                  <w:r>
                    <w:t>Math and Science focus</w:t>
                  </w:r>
                  <w:r w:rsidR="00171103" w:rsidRPr="005B0E81">
                    <w:t>|</w:t>
                  </w:r>
                  <w:r w:rsidR="00171103" w:rsidRPr="00A85B6F">
                    <w:t xml:space="preserve"> </w:t>
                  </w:r>
                  <w:r w:rsidR="00171103">
                    <w:t>class of 2013</w:t>
                  </w:r>
                  <w:r w:rsidR="00171103" w:rsidRPr="00A85B6F">
                    <w:t xml:space="preserve"> </w:t>
                  </w:r>
                  <w:r w:rsidR="00171103" w:rsidRPr="005B0E81">
                    <w:t>|</w:t>
                  </w:r>
                  <w:r w:rsidR="00171103" w:rsidRPr="00A85B6F">
                    <w:t xml:space="preserve"> </w:t>
                  </w:r>
                  <w:r w:rsidR="00171103">
                    <w:t>Arkansas School of Math, Science, &amp; the Arts</w:t>
                  </w:r>
                </w:p>
                <w:p w:rsidR="00171103" w:rsidRPr="00E36195" w:rsidRDefault="002A1CC4" w:rsidP="002A1CC4">
                  <w:pPr>
                    <w:jc w:val="both"/>
                    <w:rPr>
                      <w:sz w:val="18"/>
                    </w:rPr>
                  </w:pPr>
                  <w:r w:rsidRPr="00E36195">
                    <w:rPr>
                      <w:sz w:val="18"/>
                    </w:rPr>
                    <w:t xml:space="preserve">A dorm based high school program located in Hot Springs, AR for juniors and seniors where many college level classes are available; </w:t>
                  </w:r>
                  <w:r w:rsidR="00171103" w:rsidRPr="00E36195">
                    <w:rPr>
                      <w:sz w:val="18"/>
                    </w:rPr>
                    <w:t>3.8 GPA</w:t>
                  </w:r>
                </w:p>
                <w:p w:rsidR="002A1CC4" w:rsidRPr="00A85B6F" w:rsidRDefault="002A1CC4" w:rsidP="002A1CC4">
                  <w:pPr>
                    <w:jc w:val="both"/>
                  </w:pPr>
                </w:p>
                <w:p w:rsidR="00171103" w:rsidRPr="00A85B6F" w:rsidRDefault="00171103" w:rsidP="00171103"/>
                <w:p w:rsidR="00171103" w:rsidRPr="00A85B6F" w:rsidRDefault="00171103" w:rsidP="00171103">
                  <w:pPr>
                    <w:pStyle w:val="Heading3"/>
                  </w:pPr>
                </w:p>
              </w:tc>
            </w:tr>
            <w:tr w:rsidR="00171103" w:rsidRPr="00A85B6F" w:rsidTr="00B94348">
              <w:trPr>
                <w:trHeight w:hRule="exact" w:val="3417"/>
              </w:trPr>
              <w:tc>
                <w:tcPr>
                  <w:tcW w:w="5000" w:type="pct"/>
                  <w:tcBorders>
                    <w:top w:val="single" w:sz="12" w:space="0" w:color="FFD556" w:themeColor="accent1"/>
                    <w:bottom w:val="single" w:sz="12" w:space="0" w:color="FFD556" w:themeColor="accent1"/>
                  </w:tcBorders>
                </w:tcPr>
                <w:tbl>
                  <w:tblPr>
                    <w:tblpPr w:leftFromText="180" w:rightFromText="180" w:vertAnchor="text" w:horzAnchor="margin" w:tblpY="-118"/>
                    <w:tblOverlap w:val="never"/>
                    <w:tblW w:w="4995" w:type="pct"/>
                    <w:tblLayout w:type="fixed"/>
                    <w:tblCellMar>
                      <w:left w:w="72" w:type="dxa"/>
                      <w:right w:w="72" w:type="dxa"/>
                    </w:tblCellMar>
                    <w:tblLook w:val="04A0" w:firstRow="1" w:lastRow="0" w:firstColumn="1" w:lastColumn="0" w:noHBand="0" w:noVBand="1"/>
                    <w:tblDescription w:val="Contact layout table"/>
                  </w:tblPr>
                  <w:tblGrid>
                    <w:gridCol w:w="1853"/>
                    <w:gridCol w:w="1854"/>
                  </w:tblGrid>
                  <w:tr w:rsidR="009B12C7" w:rsidRPr="00A85B6F" w:rsidTr="00B94348">
                    <w:trPr>
                      <w:trHeight w:val="593"/>
                    </w:trPr>
                    <w:tc>
                      <w:tcPr>
                        <w:tcW w:w="1853" w:type="dxa"/>
                        <w:tcMar>
                          <w:top w:w="432" w:type="dxa"/>
                          <w:bottom w:w="0" w:type="dxa"/>
                        </w:tcMar>
                      </w:tcPr>
                      <w:p w:rsidR="009B12C7" w:rsidRPr="00A85B6F" w:rsidRDefault="009B12C7" w:rsidP="009B12C7">
                        <w:pPr>
                          <w:pStyle w:val="Heading3"/>
                        </w:pPr>
                        <w:r w:rsidRPr="00A85B6F">
                          <w:rPr>
                            <w:noProof/>
                          </w:rPr>
                          <mc:AlternateContent>
                            <mc:Choice Requires="wpg">
                              <w:drawing>
                                <wp:inline distT="0" distB="0" distL="0" distR="0" wp14:anchorId="0BB8EFB0" wp14:editId="50CFEF2E">
                                  <wp:extent cx="329184" cy="329184"/>
                                  <wp:effectExtent l="0" t="0" r="0" b="0"/>
                                  <wp:docPr id="6" name="Group 322" descr="Email icon"/>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7" name="Oval 7"/>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8"/>
                                          <wps:cNvSpPr>
                                            <a:spLocks noEditPoints="1"/>
                                          </wps:cNvSpPr>
                                          <wps:spPr bwMode="auto">
                                            <a:xfrm>
                                              <a:off x="57057" y="87598"/>
                                              <a:ext cx="206375" cy="153988"/>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484552" id="Group 322" o:spid="_x0000_s1026" alt="Email icon" style="width:25.9pt;height:25.9pt;mso-position-horizontal-relative:char;mso-position-vertical-relative:line" coordsize="329184,32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F+exlTqCwAAUDcAAA4AAAAAAAAAAAAAAAAALgIAAGRycy9lMm9Eb2MueG1sUEsBAi0AFAAG&#10;AAgAAAAhAGhHG9DYAAAAAwEAAA8AAAAAAAAAAAAAAAAARA4AAGRycy9kb3ducmV2LnhtbFBLBQYA&#10;AAAABAAEAPMAAABJDwAAAAA=&#10;">
                                  <v:oval id="Oval 7" o:spid="_x0000_s1027" style="position:absolute;width:329184;height:329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" fillcolor="#ffd556 [3204]" stroked="f" strokeweight="1pt">
                                    <v:stroke joinstyle="miter"/>
                                  </v:oval>
                                  <v:shape id="Freeform 8" o:spid="_x0000_s1028" style="position:absolute;left:57057;top:87598;width:206375;height:153988;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636a6b [3215]" strokecolor="#636a6b [3215]" strokeweight="0">
                                    <v:path arrowok="t" o:connecttype="custom" o:connectlocs="5551,122105;6641,129804;9813,136516;14571,141945;20816,145992;27953,148164;174457,148362;182090,147374;188830,144216;194381,139379;198445,133259;200527,126053;200824,47578;102494,99993;31918,5528;24186,6712;17446,9871;11994,14708;8029,20828;5848,27935;5551,44321;200824,44321;200527,27935;198445,20828;194381,14708;188830,9871;182090,6712;174457,5528;31918,0;178720,395;186649,2566;193985,6712;199833,12536;203996,19643;206078,27639;206375,122105;205582,129310;203302,136023;199436,141945;194381,147078;188335,150829;181594,153100;174457,153988;27556,153692;19329,151520;12291,147374;6542,141551;2379,134542;198,126448;0,31785;1090,23394;4262,15794;9318,9377;15761,4343;23393,1185;31918,0" o:connectangles="0,0,0,0,0,0,0,0,0,0,0,0,0,0,0,0,0,0,0,0,0,0,0,0,0,0,0,0,0,0,0,0,0,0,0,0,0,0,0,0,0,0,0,0,0,0,0,0,0,0,0,0,0,0,0,0"/>
                                    <o:lock v:ext="edit" verticies="t"/>
                                  </v:shape>
                                  <w10:anchorlock/>
                                </v:group>
                              </w:pict>
                            </mc:Fallback>
                          </mc:AlternateContent>
                        </w:r>
                      </w:p>
                    </w:tc>
                    <w:tc>
                      <w:tcPr>
                        <w:tcW w:w="1854" w:type="dxa"/>
                        <w:tcMar>
                          <w:top w:w="432" w:type="dxa"/>
                          <w:bottom w:w="0" w:type="dxa"/>
                        </w:tcMar>
                      </w:tcPr>
                      <w:p w:rsidR="009B12C7" w:rsidRPr="00A85B6F" w:rsidRDefault="009B12C7" w:rsidP="009B12C7">
                        <w:pPr>
                          <w:pStyle w:val="Heading3"/>
                        </w:pPr>
                        <w:r w:rsidRPr="00A85B6F">
                          <w:rPr>
                            <w:noProof/>
                          </w:rPr>
                          <mc:AlternateContent>
                            <mc:Choice Requires="wpg">
                              <w:drawing>
                                <wp:inline distT="0" distB="0" distL="0" distR="0" wp14:anchorId="5417930C" wp14:editId="27711D4F">
                                  <wp:extent cx="329184" cy="329184"/>
                                  <wp:effectExtent l="0" t="0" r="0" b="0"/>
                                  <wp:docPr id="304" name="Group 303" descr="Telephone icon"/>
                                  <wp:cNvGraphicFramePr/>
                                  <a:graphic xmlns:a="http://schemas.openxmlformats.org/drawingml/2006/main">
                                    <a:graphicData uri="http://schemas.microsoft.com/office/word/2010/wordprocessingGroup">
                                      <wpg:wgp>
                                        <wpg:cNvGrpSpPr/>
                                        <wpg:grpSpPr>
                                          <a:xfrm>
                                            <a:off x="0" y="0"/>
                                            <a:ext cx="329184" cy="329184"/>
                                            <a:chOff x="0" y="0"/>
                                            <a:chExt cx="338328" cy="338328"/>
                                          </a:xfrm>
                                        </wpg:grpSpPr>
                                        <wps:wsp>
                                          <wps:cNvPr id="2" name="Oval 2"/>
                                          <wps:cNvSpPr/>
                                          <wps:spPr>
                                            <a:xfrm>
                                              <a:off x="0" y="0"/>
                                              <a:ext cx="338328" cy="33832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wps:cNvSpPr>
                                            <a:spLocks noEditPoints="1"/>
                                          </wps:cNvSpPr>
                                          <wps:spPr bwMode="auto">
                                            <a:xfrm>
                                              <a:off x="57245" y="92170"/>
                                              <a:ext cx="223838" cy="153988"/>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C2713C" id="Group 303" o:spid="_x0000_s1026" alt="Telephone icon" style="width:25.9pt;height:25.9pt;mso-position-horizontal-relative:char;mso-position-vertical-relative:line" coordsize="338328,3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C2gziS/gAAAOEBAAATAAAAAAAAAAAAAAAAAAAA&#10;AABbQ29udGVudF9UeXBlc10ueG1sUEsBAi0AFAAGAAgAAAAhADj9If/WAAAAlAEAAAsAAAAAAAAA&#10;AAAAAAAALwEAAF9yZWxzLy5yZWxzUEsBAi0AFAAGAAgAAAAhACmemyu+HAAA3qMAAA4AAAAAAAAA&#10;AAAAAAAALgIAAGRycy9lMm9Eb2MueG1sUEsBAi0AFAAGAAgAAAAhAGhHG9DYAAAAAwEAAA8AAAAA&#10;AAAAAAAAAAAAGB8AAGRycy9kb3ducmV2LnhtbFBLBQYAAAAABAAEAPMAAAAdIAAAAAA=&#10;">
                                  <v:oval id="Oval 2" o:spid="_x0000_s1027" style="position:absolute;width:338328;height:338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" fillcolor="#ffd556 [3204]" stroked="f" strokeweight="1pt">
                                    <v:stroke joinstyle="miter"/>
                                  </v:oval>
                                  <v:shape id="Freeform 3" o:spid="_x0000_s1028" style="position:absolute;left:57245;top:92170;width:223838;height:153988;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636a6b [3215]" strokecolor="#636a6b [3215]" strokeweight="0">
                                    <v:path arrowok="t" o:connecttype="custom" o:connectlocs="141221,136023;110585,124375;116317,134443;79060,127238;90227,130298;148336,130298;130844,130298;120566,127928;104260,134147;91709,125856;76589,134641;135390,105126;145470,110852;106533,107792;117898,107495;79356,112826;87262,104139;143988,116972;134105,102461;118293,115590;107620,101770;88646,116972;78664,102461;136675,93577;141221,82719;112067,94564;82321,82818;88547,92689;145075,81535;134105,95255;114143,79857;109695,96835;84100,79659;84100,97131;82222,79857;45361,92393;22631,115392;43681,147177;201108,123092;192708,93281;153870,67715;19567,16287;5831,49256;7017,67617;28363,87161;62951,70874;171856,83311;211090,77586;217810,64754;214548,32673;180355,5725;212177,16879;220280,73934;205753,106804;193202,146683;24311,140267;21643,96144;99,51922;24212,5824" o:connectangles="0,0,0,0,0,0,0,0,0,0,0,0,0,0,0,0,0,0,0,0,0,0,0,0,0,0,0,0,0,0,0,0,0,0,0,0,0,0,0,0,0,0,0,0,0,0,0,0,0,0,0,0,0,0,0,0,0,0,0"/>
                                    <o:lock v:ext="edit" verticies="t"/>
                                  </v:shape>
                                  <w10:anchorlock/>
                                </v:group>
                              </w:pict>
                            </mc:Fallback>
                          </mc:AlternateContent>
                        </w:r>
                      </w:p>
                    </w:tc>
                  </w:tr>
                  <w:tr w:rsidR="009B12C7" w:rsidRPr="00A85B6F" w:rsidTr="00B94348">
                    <w:trPr>
                      <w:trHeight w:val="637"/>
                    </w:trPr>
                    <w:tc>
                      <w:tcPr>
                        <w:tcW w:w="1853" w:type="dxa"/>
                        <w:tcMar>
                          <w:top w:w="0" w:type="dxa"/>
                          <w:bottom w:w="0" w:type="dxa"/>
                        </w:tcMar>
                      </w:tcPr>
                      <w:p w:rsidR="009B12C7" w:rsidRDefault="00C27832" w:rsidP="009B12C7">
                        <w:sdt>
                          <w:sdtPr>
                            <w:alias w:val="Email:"/>
                            <w:tag w:val="Email:"/>
                            <w:id w:val="1159736844"/>
                            <w:placeholder>
                              <w:docPart w:val="80D2A25DF4E94F61AF0A5CFAEB5F05F1"/>
                            </w:placeholder>
                            <w:temporary/>
                            <w:showingPlcHdr/>
                            <w15:appearance w15:val="hidden"/>
                          </w:sdtPr>
                          <w:sdtEndPr/>
                          <w:sdtContent>
                            <w:r w:rsidR="009B12C7" w:rsidRPr="00390414">
                              <w:t>Email</w:t>
                            </w:r>
                          </w:sdtContent>
                        </w:sdt>
                      </w:p>
                      <w:p w:rsidR="009B12C7" w:rsidRPr="00A85B6F" w:rsidRDefault="009B12C7" w:rsidP="009B12C7">
                        <w:r w:rsidRPr="00CE4972">
                          <w:rPr>
                            <w:sz w:val="16"/>
                          </w:rPr>
                          <w:t>kawester@uark.edu</w:t>
                        </w:r>
                      </w:p>
                    </w:tc>
                    <w:tc>
                      <w:tcPr>
                        <w:tcW w:w="1854" w:type="dxa"/>
                        <w:tcMar>
                          <w:top w:w="0" w:type="dxa"/>
                          <w:bottom w:w="0" w:type="dxa"/>
                        </w:tcMar>
                      </w:tcPr>
                      <w:p w:rsidR="009B12C7" w:rsidRDefault="00CE4972" w:rsidP="009B12C7">
                        <w:pPr>
                          <w:jc w:val="both"/>
                        </w:pPr>
                        <w:r>
                          <w:t xml:space="preserve">       </w:t>
                        </w:r>
                        <w:sdt>
                          <w:sdtPr>
                            <w:alias w:val="Telephone:"/>
                            <w:tag w:val="Telephone:"/>
                            <w:id w:val="2067829428"/>
                            <w:placeholder>
                              <w:docPart w:val="1B362131E5CE4F2F91BE18D386F745DF"/>
                            </w:placeholder>
                            <w:temporary/>
                            <w:showingPlcHdr/>
                            <w15:appearance w15:val="hidden"/>
                          </w:sdtPr>
                          <w:sdtEndPr/>
                          <w:sdtContent>
                            <w:r w:rsidR="009B12C7" w:rsidRPr="00A85B6F">
                              <w:t>Telephone</w:t>
                            </w:r>
                          </w:sdtContent>
                        </w:sdt>
                      </w:p>
                      <w:p w:rsidR="009B12C7" w:rsidRPr="00A85B6F" w:rsidRDefault="009B12C7" w:rsidP="009B12C7">
                        <w:pPr>
                          <w:jc w:val="both"/>
                        </w:pPr>
                        <w:r>
                          <w:t xml:space="preserve">      </w:t>
                        </w:r>
                        <w:r w:rsidR="00CE4972">
                          <w:t xml:space="preserve"> </w:t>
                        </w:r>
                        <w:r w:rsidRPr="00CE4972">
                          <w:rPr>
                            <w:sz w:val="16"/>
                          </w:rPr>
                          <w:t>870-243-3837</w:t>
                        </w:r>
                      </w:p>
                    </w:tc>
                  </w:tr>
                  <w:tr w:rsidR="009B12C7" w:rsidRPr="00A85B6F" w:rsidTr="00CE4972">
                    <w:trPr>
                      <w:trHeight w:val="369"/>
                    </w:trPr>
                    <w:tc>
                      <w:tcPr>
                        <w:tcW w:w="1853" w:type="dxa"/>
                        <w:tcMar>
                          <w:top w:w="288" w:type="dxa"/>
                          <w:bottom w:w="0" w:type="dxa"/>
                        </w:tcMar>
                      </w:tcPr>
                      <w:p w:rsidR="009B12C7" w:rsidRPr="00A85B6F" w:rsidRDefault="009B12C7" w:rsidP="009B12C7">
                        <w:pPr>
                          <w:pStyle w:val="Heading3"/>
                          <w:jc w:val="both"/>
                        </w:pPr>
                      </w:p>
                    </w:tc>
                    <w:tc>
                      <w:tcPr>
                        <w:tcW w:w="1854" w:type="dxa"/>
                        <w:tcMar>
                          <w:top w:w="288" w:type="dxa"/>
                          <w:bottom w:w="0" w:type="dxa"/>
                        </w:tcMar>
                      </w:tcPr>
                      <w:p w:rsidR="009B12C7" w:rsidRPr="00A85B6F" w:rsidRDefault="009B12C7" w:rsidP="009B12C7">
                        <w:pPr>
                          <w:pStyle w:val="Heading3"/>
                        </w:pPr>
                      </w:p>
                    </w:tc>
                  </w:tr>
                </w:tbl>
                <w:p w:rsidR="00171103" w:rsidRPr="00A85B6F" w:rsidRDefault="00CE4972" w:rsidP="00171103">
                  <w:pPr>
                    <w:jc w:val="both"/>
                  </w:pPr>
                  <w:r w:rsidRPr="00CE4972">
                    <w:t>github.com/kawester</w:t>
                  </w:r>
                </w:p>
              </w:tc>
            </w:tr>
            <w:tr w:rsidR="00171103" w:rsidRPr="00A85B6F" w:rsidTr="00B94348">
              <w:trPr>
                <w:trHeight w:val="2298"/>
              </w:trPr>
              <w:tc>
                <w:tcPr>
                  <w:tcW w:w="5000" w:type="pct"/>
                  <w:tcBorders>
                    <w:top w:val="single" w:sz="12" w:space="0" w:color="FFD556" w:themeColor="accent1"/>
                    <w:bottom w:val="single" w:sz="12" w:space="0" w:color="FFD556" w:themeColor="accent1"/>
                    <w:right w:val="single" w:sz="12" w:space="0" w:color="FFD556" w:themeColor="accent1"/>
                  </w:tcBorders>
                </w:tcPr>
                <w:p w:rsidR="00171103" w:rsidRPr="00A85B6F" w:rsidRDefault="00C15B50" w:rsidP="00C15B50">
                  <w:pPr>
                    <w:pStyle w:val="Heading2"/>
                    <w:spacing w:line="240" w:lineRule="auto"/>
                  </w:pPr>
                  <w:r>
                    <w:t>Voulunteering</w:t>
                  </w:r>
                </w:p>
                <w:p w:rsidR="00171103" w:rsidRPr="009B12C7" w:rsidRDefault="00171103" w:rsidP="00171103">
                  <w:pPr>
                    <w:pStyle w:val="Heading3"/>
                    <w:rPr>
                      <w:b w:val="0"/>
                    </w:rPr>
                  </w:pPr>
                  <w:r w:rsidRPr="009B12C7">
                    <w:rPr>
                      <w:b w:val="0"/>
                    </w:rPr>
                    <w:t>Recently participated in an hour of code at Butterfield elementary school by sparking interest in students about coding by helping them play coding based games online.</w:t>
                  </w:r>
                </w:p>
              </w:tc>
            </w:tr>
          </w:tbl>
          <w:p w:rsidR="00184664" w:rsidRPr="00A85B6F" w:rsidRDefault="00184664" w:rsidP="00CC7AD0"/>
        </w:tc>
      </w:tr>
    </w:tbl>
    <w:p w:rsidR="00BA68C1" w:rsidRPr="00A85B6F" w:rsidRDefault="00BA68C1" w:rsidP="00B94348">
      <w:pPr>
        <w:pStyle w:val="NoSpacing"/>
        <w:jc w:val="both"/>
      </w:pPr>
    </w:p>
    <w:sectPr w:rsidR="00BA68C1" w:rsidRPr="00A85B6F" w:rsidSect="004670DD">
      <w:footerReference w:type="default" r:id="rId6"/>
      <w:headerReference w:type="first" r:id="rId7"/>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832" w:rsidRDefault="00C27832" w:rsidP="008B2920">
      <w:pPr>
        <w:spacing w:after="0" w:line="240" w:lineRule="auto"/>
      </w:pPr>
      <w:r>
        <w:separator/>
      </w:r>
    </w:p>
  </w:endnote>
  <w:endnote w:type="continuationSeparator" w:id="0">
    <w:p w:rsidR="00C27832" w:rsidRDefault="00C27832"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rsidR="00853CE2" w:rsidRDefault="00853CE2" w:rsidP="00853CE2">
        <w:pPr>
          <w:pStyle w:val="Footer"/>
        </w:pPr>
        <w:r>
          <w:fldChar w:fldCharType="begin"/>
        </w:r>
        <w:r>
          <w:instrText xml:space="preserve"> PAGE   \* MERGEFORMAT </w:instrText>
        </w:r>
        <w:r>
          <w:fldChar w:fldCharType="separate"/>
        </w:r>
        <w:r w:rsidR="00E3619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832" w:rsidRDefault="00C27832" w:rsidP="008B2920">
      <w:pPr>
        <w:spacing w:after="0" w:line="240" w:lineRule="auto"/>
      </w:pPr>
      <w:r>
        <w:separator/>
      </w:r>
    </w:p>
  </w:footnote>
  <w:footnote w:type="continuationSeparator" w:id="0">
    <w:p w:rsidR="00C27832" w:rsidRDefault="00C27832"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rsidTr="00142F58">
      <w:sdt>
        <w:sdtPr>
          <w:alias w:val="Your Name:"/>
          <w:tag w:val="Your Name:"/>
          <w:id w:val="-1536030456"/>
          <w:placeholder>
            <w:docPart w:val="F02F436A32834FBFAE52C94D9F988673"/>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tc>
            <w:tcPr>
              <w:tcW w:w="9340" w:type="dxa"/>
              <w:tcBorders>
                <w:bottom w:val="single" w:sz="12" w:space="0" w:color="FFD556" w:themeColor="accent1"/>
              </w:tcBorders>
            </w:tcPr>
            <w:p w:rsidR="00A85B6F" w:rsidRDefault="007359A3" w:rsidP="00A85B6F">
              <w:pPr>
                <w:pStyle w:val="Heading1"/>
              </w:pPr>
              <w:r>
                <w:t>Kurt Westerman</w:t>
              </w:r>
            </w:p>
          </w:tc>
        </w:sdtContent>
      </w:sdt>
    </w:tr>
    <w:tr w:rsidR="00142F58" w:rsidTr="00142F58">
      <w:trPr>
        <w:trHeight w:hRule="exact" w:val="72"/>
      </w:trPr>
      <w:tc>
        <w:tcPr>
          <w:tcW w:w="9340" w:type="dxa"/>
          <w:tcBorders>
            <w:left w:val="nil"/>
            <w:bottom w:val="nil"/>
            <w:right w:val="nil"/>
          </w:tcBorders>
          <w:tcMar>
            <w:top w:w="0" w:type="dxa"/>
            <w:left w:w="0" w:type="dxa"/>
            <w:bottom w:w="0" w:type="dxa"/>
            <w:right w:w="0" w:type="dxa"/>
          </w:tcMar>
        </w:tcPr>
        <w:p w:rsidR="00142F58" w:rsidRDefault="00142F58" w:rsidP="00142F58"/>
      </w:tc>
    </w:tr>
  </w:tbl>
  <w:p w:rsidR="00BD5EFB" w:rsidRDefault="00BD5E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A3"/>
    <w:rsid w:val="000243D1"/>
    <w:rsid w:val="00057F04"/>
    <w:rsid w:val="000A378C"/>
    <w:rsid w:val="0010042F"/>
    <w:rsid w:val="00135C2C"/>
    <w:rsid w:val="00140108"/>
    <w:rsid w:val="00142F58"/>
    <w:rsid w:val="00153ED4"/>
    <w:rsid w:val="00171103"/>
    <w:rsid w:val="00184664"/>
    <w:rsid w:val="001C7765"/>
    <w:rsid w:val="001F60D3"/>
    <w:rsid w:val="0020741F"/>
    <w:rsid w:val="0027115C"/>
    <w:rsid w:val="00293B83"/>
    <w:rsid w:val="002A1CC4"/>
    <w:rsid w:val="00390414"/>
    <w:rsid w:val="003E1711"/>
    <w:rsid w:val="004477B0"/>
    <w:rsid w:val="0045425A"/>
    <w:rsid w:val="00463A38"/>
    <w:rsid w:val="004670DD"/>
    <w:rsid w:val="0048346B"/>
    <w:rsid w:val="004D37CC"/>
    <w:rsid w:val="004E4CA5"/>
    <w:rsid w:val="00502D70"/>
    <w:rsid w:val="00510920"/>
    <w:rsid w:val="00517626"/>
    <w:rsid w:val="00535C6B"/>
    <w:rsid w:val="005A17F3"/>
    <w:rsid w:val="005B0E81"/>
    <w:rsid w:val="005F13AB"/>
    <w:rsid w:val="00630D36"/>
    <w:rsid w:val="006A3CE7"/>
    <w:rsid w:val="006C5F60"/>
    <w:rsid w:val="006E5FD2"/>
    <w:rsid w:val="006F1734"/>
    <w:rsid w:val="007359A3"/>
    <w:rsid w:val="00781D13"/>
    <w:rsid w:val="00783C41"/>
    <w:rsid w:val="00787503"/>
    <w:rsid w:val="00792967"/>
    <w:rsid w:val="007E7032"/>
    <w:rsid w:val="00833359"/>
    <w:rsid w:val="00853CE2"/>
    <w:rsid w:val="00860491"/>
    <w:rsid w:val="00887A77"/>
    <w:rsid w:val="008B2920"/>
    <w:rsid w:val="008B2DF7"/>
    <w:rsid w:val="00905520"/>
    <w:rsid w:val="009244EC"/>
    <w:rsid w:val="009814C0"/>
    <w:rsid w:val="00984A27"/>
    <w:rsid w:val="009B12C7"/>
    <w:rsid w:val="00A213B1"/>
    <w:rsid w:val="00A27A9F"/>
    <w:rsid w:val="00A85B6F"/>
    <w:rsid w:val="00A915C8"/>
    <w:rsid w:val="00AA3476"/>
    <w:rsid w:val="00AA6B7B"/>
    <w:rsid w:val="00AB540C"/>
    <w:rsid w:val="00AC5D83"/>
    <w:rsid w:val="00B15938"/>
    <w:rsid w:val="00B67DB0"/>
    <w:rsid w:val="00B94348"/>
    <w:rsid w:val="00BA68C1"/>
    <w:rsid w:val="00BD34A5"/>
    <w:rsid w:val="00BD5EFB"/>
    <w:rsid w:val="00BE2D6E"/>
    <w:rsid w:val="00C15B50"/>
    <w:rsid w:val="00C17008"/>
    <w:rsid w:val="00C27832"/>
    <w:rsid w:val="00C35EFB"/>
    <w:rsid w:val="00C4203A"/>
    <w:rsid w:val="00C73037"/>
    <w:rsid w:val="00C81034"/>
    <w:rsid w:val="00CE4972"/>
    <w:rsid w:val="00D0190A"/>
    <w:rsid w:val="00D2689C"/>
    <w:rsid w:val="00D97FFA"/>
    <w:rsid w:val="00DE5D67"/>
    <w:rsid w:val="00DF6A6F"/>
    <w:rsid w:val="00E20402"/>
    <w:rsid w:val="00E27B07"/>
    <w:rsid w:val="00E36195"/>
    <w:rsid w:val="00E928A3"/>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A6E31"/>
  <w15:chartTrackingRefBased/>
  <w15:docId w15:val="{C46DA0C9-1BAF-427D-A83F-1D2FEDEC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36A6B" w:themeColor="text2"/>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626"/>
  </w:style>
  <w:style w:type="paragraph" w:styleId="Heading1">
    <w:name w:val="heading 1"/>
    <w:basedOn w:val="Normal"/>
    <w:link w:val="Heading1Char"/>
    <w:uiPriority w:val="9"/>
    <w:qFormat/>
    <w:rsid w:val="00184664"/>
    <w:pPr>
      <w:keepNext/>
      <w:keepLines/>
      <w:spacing w:after="0"/>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F67FBA"/>
    <w:pPr>
      <w:keepNext/>
      <w:keepLines/>
      <w:spacing w:before="560"/>
      <w:contextualSpacing/>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9814C0"/>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05520"/>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uiPriority w:val="9"/>
    <w:semiHidden/>
    <w:unhideWhenUsed/>
    <w:qFormat/>
    <w:rsid w:val="00905520"/>
    <w:pPr>
      <w:keepNext/>
      <w:keepLines/>
      <w:spacing w:before="40" w:after="0"/>
      <w:outlineLvl w:val="4"/>
    </w:pPr>
    <w:rPr>
      <w:rFonts w:asciiTheme="majorHAnsi" w:eastAsiaTheme="majorEastAsia" w:hAnsiTheme="maj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4664"/>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F67FBA"/>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9814C0"/>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905520"/>
    <w:rPr>
      <w:rFonts w:asciiTheme="majorHAnsi" w:eastAsiaTheme="majorEastAsia" w:hAnsiTheme="majorHAnsi" w:cstheme="majorBidi"/>
      <w:i/>
      <w:iCs/>
      <w:color w:val="595959" w:themeColor="text1" w:themeTint="A6"/>
    </w:rPr>
  </w:style>
  <w:style w:type="character" w:customStyle="1" w:styleId="Heading5Char">
    <w:name w:val="Heading 5 Char"/>
    <w:basedOn w:val="DefaultParagraphFont"/>
    <w:link w:val="Heading5"/>
    <w:uiPriority w:val="9"/>
    <w:semiHidden/>
    <w:rsid w:val="00905520"/>
    <w:rPr>
      <w:rFonts w:asciiTheme="majorHAnsi" w:eastAsiaTheme="majorEastAsia" w:hAnsiTheme="majorHAnsi" w:cstheme="majorBidi"/>
      <w:color w:val="595959" w:themeColor="text1" w:themeTint="A6"/>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11"/>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Title">
    <w:name w:val="Title"/>
    <w:basedOn w:val="Normal"/>
    <w:next w:val="Normal"/>
    <w:link w:val="TitleChar"/>
    <w:uiPriority w:val="10"/>
    <w:semiHidden/>
    <w:unhideWhenUsed/>
    <w:qFormat/>
    <w:rsid w:val="00BD34A5"/>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D34A5"/>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D34A5"/>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D34A5"/>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AppData\Roaming\Microsoft\Templates\Crisp%20and%20clean%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30B7A3F3C491D906599F468A87A92"/>
        <w:category>
          <w:name w:val="General"/>
          <w:gallery w:val="placeholder"/>
        </w:category>
        <w:types>
          <w:type w:val="bbPlcHdr"/>
        </w:types>
        <w:behaviors>
          <w:behavior w:val="content"/>
        </w:behaviors>
        <w:guid w:val="{EDF3B060-F879-43B0-8155-B639200FBCA2}"/>
      </w:docPartPr>
      <w:docPartBody>
        <w:p w:rsidR="002D0DEA" w:rsidRDefault="00323F47">
          <w:pPr>
            <w:pStyle w:val="8E430B7A3F3C491D906599F468A87A92"/>
          </w:pPr>
          <w:r w:rsidRPr="00A85B6F">
            <w:t>Skills</w:t>
          </w:r>
        </w:p>
      </w:docPartBody>
    </w:docPart>
    <w:docPart>
      <w:docPartPr>
        <w:name w:val="C5A7A362439D46C6A2D068C5C525BDEF"/>
        <w:category>
          <w:name w:val="General"/>
          <w:gallery w:val="placeholder"/>
        </w:category>
        <w:types>
          <w:type w:val="bbPlcHdr"/>
        </w:types>
        <w:behaviors>
          <w:behavior w:val="content"/>
        </w:behaviors>
        <w:guid w:val="{B1E1E5AE-F1E9-427A-B942-18CE4FE91108}"/>
      </w:docPartPr>
      <w:docPartBody>
        <w:p w:rsidR="002D0DEA" w:rsidRDefault="00323F47">
          <w:pPr>
            <w:pStyle w:val="C5A7A362439D46C6A2D068C5C525BDEF"/>
          </w:pPr>
          <w:r w:rsidRPr="00A85B6F">
            <w:t>Experience</w:t>
          </w:r>
        </w:p>
      </w:docPartBody>
    </w:docPart>
    <w:docPart>
      <w:docPartPr>
        <w:name w:val="F02F436A32834FBFAE52C94D9F988673"/>
        <w:category>
          <w:name w:val="General"/>
          <w:gallery w:val="placeholder"/>
        </w:category>
        <w:types>
          <w:type w:val="bbPlcHdr"/>
        </w:types>
        <w:behaviors>
          <w:behavior w:val="content"/>
        </w:behaviors>
        <w:guid w:val="{55C96157-5DF6-4231-B8A1-73B659929DD2}"/>
      </w:docPartPr>
      <w:docPartBody>
        <w:p w:rsidR="002D0DEA" w:rsidRDefault="00E23E0F" w:rsidP="00E23E0F">
          <w:pPr>
            <w:pStyle w:val="F02F436A32834FBFAE52C94D9F988673"/>
          </w:pPr>
          <w:r w:rsidRPr="00A85B6F">
            <w:t>Telephone</w:t>
          </w:r>
        </w:p>
      </w:docPartBody>
    </w:docPart>
    <w:docPart>
      <w:docPartPr>
        <w:name w:val="80D2A25DF4E94F61AF0A5CFAEB5F05F1"/>
        <w:category>
          <w:name w:val="General"/>
          <w:gallery w:val="placeholder"/>
        </w:category>
        <w:types>
          <w:type w:val="bbPlcHdr"/>
        </w:types>
        <w:behaviors>
          <w:behavior w:val="content"/>
        </w:behaviors>
        <w:guid w:val="{4FD2E020-FB46-458F-99C7-F96B4801C74D}"/>
      </w:docPartPr>
      <w:docPartBody>
        <w:p w:rsidR="00FA6E51" w:rsidRDefault="002D0DEA" w:rsidP="002D0DEA">
          <w:pPr>
            <w:pStyle w:val="80D2A25DF4E94F61AF0A5CFAEB5F05F1"/>
          </w:pPr>
          <w:r w:rsidRPr="00390414">
            <w:t>Email</w:t>
          </w:r>
        </w:p>
      </w:docPartBody>
    </w:docPart>
    <w:docPart>
      <w:docPartPr>
        <w:name w:val="1B362131E5CE4F2F91BE18D386F745DF"/>
        <w:category>
          <w:name w:val="General"/>
          <w:gallery w:val="placeholder"/>
        </w:category>
        <w:types>
          <w:type w:val="bbPlcHdr"/>
        </w:types>
        <w:behaviors>
          <w:behavior w:val="content"/>
        </w:behaviors>
        <w:guid w:val="{1BFFE933-B19B-4F9C-BE78-430C9D1547FE}"/>
      </w:docPartPr>
      <w:docPartBody>
        <w:p w:rsidR="00FA6E51" w:rsidRDefault="002D0DEA" w:rsidP="002D0DEA">
          <w:pPr>
            <w:pStyle w:val="1B362131E5CE4F2F91BE18D386F745DF"/>
          </w:pPr>
          <w:r w:rsidRPr="00A85B6F">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0F"/>
    <w:rsid w:val="00046BE8"/>
    <w:rsid w:val="00185EC3"/>
    <w:rsid w:val="00195B4F"/>
    <w:rsid w:val="002D0DEA"/>
    <w:rsid w:val="00323F47"/>
    <w:rsid w:val="00E23E0F"/>
    <w:rsid w:val="00F20D43"/>
    <w:rsid w:val="00FA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430B7A3F3C491D906599F468A87A92">
    <w:name w:val="8E430B7A3F3C491D906599F468A87A92"/>
  </w:style>
  <w:style w:type="paragraph" w:customStyle="1" w:styleId="CBB74FA8B8AB480D8D294BAEC5B2EB1A">
    <w:name w:val="CBB74FA8B8AB480D8D294BAEC5B2EB1A"/>
  </w:style>
  <w:style w:type="paragraph" w:customStyle="1" w:styleId="C5A7A362439D46C6A2D068C5C525BDEF">
    <w:name w:val="C5A7A362439D46C6A2D068C5C525BDEF"/>
  </w:style>
  <w:style w:type="paragraph" w:customStyle="1" w:styleId="AFD32B1194BE4A78A00BA7C3A302CDDF">
    <w:name w:val="AFD32B1194BE4A78A00BA7C3A302CDDF"/>
  </w:style>
  <w:style w:type="paragraph" w:customStyle="1" w:styleId="FC7E3571762F4249AD4EB8DCC9B7ACCA">
    <w:name w:val="FC7E3571762F4249AD4EB8DCC9B7ACCA"/>
  </w:style>
  <w:style w:type="paragraph" w:customStyle="1" w:styleId="2B7733E20E1B4067A9EBD1F2DCD13B5B">
    <w:name w:val="2B7733E20E1B4067A9EBD1F2DCD13B5B"/>
  </w:style>
  <w:style w:type="paragraph" w:customStyle="1" w:styleId="398F69E2C8D545F494CF93A2F8941D14">
    <w:name w:val="398F69E2C8D545F494CF93A2F8941D14"/>
  </w:style>
  <w:style w:type="paragraph" w:customStyle="1" w:styleId="80157C0BCC484F4086E5C2F5D91C7E15">
    <w:name w:val="80157C0BCC484F4086E5C2F5D91C7E15"/>
  </w:style>
  <w:style w:type="paragraph" w:customStyle="1" w:styleId="037433DCA8414725BCB7028880E2E053">
    <w:name w:val="037433DCA8414725BCB7028880E2E053"/>
  </w:style>
  <w:style w:type="paragraph" w:customStyle="1" w:styleId="5918604CBE554CBC8BA9046F4BA5FFF3">
    <w:name w:val="5918604CBE554CBC8BA9046F4BA5FFF3"/>
  </w:style>
  <w:style w:type="paragraph" w:customStyle="1" w:styleId="7C9EBEDE5A534B89A8D29217315740A6">
    <w:name w:val="7C9EBEDE5A534B89A8D29217315740A6"/>
  </w:style>
  <w:style w:type="paragraph" w:customStyle="1" w:styleId="A8C7635797CB4FF19240240952BB2C46">
    <w:name w:val="A8C7635797CB4FF19240240952BB2C46"/>
  </w:style>
  <w:style w:type="paragraph" w:customStyle="1" w:styleId="9919C0F6377A465CBED2C01CE75A5F99">
    <w:name w:val="9919C0F6377A465CBED2C01CE75A5F99"/>
  </w:style>
  <w:style w:type="paragraph" w:customStyle="1" w:styleId="BD335E8A22BB4D9B809F5FC6BBBA9C25">
    <w:name w:val="BD335E8A22BB4D9B809F5FC6BBBA9C25"/>
  </w:style>
  <w:style w:type="paragraph" w:customStyle="1" w:styleId="661138F08DA24EF9B9CC13DC52D84ED3">
    <w:name w:val="661138F08DA24EF9B9CC13DC52D84ED3"/>
  </w:style>
  <w:style w:type="paragraph" w:customStyle="1" w:styleId="5E2BD6D259304687B36C25CAFEFE231C">
    <w:name w:val="5E2BD6D259304687B36C25CAFEFE231C"/>
  </w:style>
  <w:style w:type="paragraph" w:customStyle="1" w:styleId="2ADDE2D011BC41428CCB0592F514F3D9">
    <w:name w:val="2ADDE2D011BC41428CCB0592F514F3D9"/>
  </w:style>
  <w:style w:type="paragraph" w:customStyle="1" w:styleId="6E45A40D54F54404A841EF3AF2479119">
    <w:name w:val="6E45A40D54F54404A841EF3AF2479119"/>
  </w:style>
  <w:style w:type="paragraph" w:customStyle="1" w:styleId="B84113F1AE794A0AB8BB467AA6AB520A">
    <w:name w:val="B84113F1AE794A0AB8BB467AA6AB520A"/>
  </w:style>
  <w:style w:type="paragraph" w:customStyle="1" w:styleId="A44861D478CD48EA972CF570B4BD3B60">
    <w:name w:val="A44861D478CD48EA972CF570B4BD3B60"/>
  </w:style>
  <w:style w:type="paragraph" w:customStyle="1" w:styleId="7BA756F926E04E01A961BFF7D8B7E780">
    <w:name w:val="7BA756F926E04E01A961BFF7D8B7E780"/>
  </w:style>
  <w:style w:type="paragraph" w:customStyle="1" w:styleId="7C2D42F4325644F4924A358D24DB2EBA">
    <w:name w:val="7C2D42F4325644F4924A358D24DB2EBA"/>
  </w:style>
  <w:style w:type="paragraph" w:customStyle="1" w:styleId="BD05EB891D094B099E6819D2C2A88B56">
    <w:name w:val="BD05EB891D094B099E6819D2C2A88B56"/>
  </w:style>
  <w:style w:type="paragraph" w:customStyle="1" w:styleId="AAB0ECFC586D403C94F8FA0C66614A68">
    <w:name w:val="AAB0ECFC586D403C94F8FA0C66614A68"/>
  </w:style>
  <w:style w:type="paragraph" w:customStyle="1" w:styleId="C55456E58E5A4908908CC478815970C8">
    <w:name w:val="C55456E58E5A4908908CC478815970C8"/>
  </w:style>
  <w:style w:type="paragraph" w:customStyle="1" w:styleId="5C699F10B5A7422DB6A426259A07C936">
    <w:name w:val="5C699F10B5A7422DB6A426259A07C936"/>
  </w:style>
  <w:style w:type="paragraph" w:customStyle="1" w:styleId="E747D1DAC7C34B0986B3AACFA5391B0A">
    <w:name w:val="E747D1DAC7C34B0986B3AACFA5391B0A"/>
  </w:style>
  <w:style w:type="paragraph" w:customStyle="1" w:styleId="EEF4F3EDDAD8436885F2A968D06F34CE">
    <w:name w:val="EEF4F3EDDAD8436885F2A968D06F34CE"/>
  </w:style>
  <w:style w:type="paragraph" w:customStyle="1" w:styleId="681C0248E48E46CAB185F98E36E7B267">
    <w:name w:val="681C0248E48E46CAB185F98E36E7B267"/>
  </w:style>
  <w:style w:type="paragraph" w:customStyle="1" w:styleId="F02F436A32834FBFAE52C94D9F988673">
    <w:name w:val="F02F436A32834FBFAE52C94D9F988673"/>
    <w:rsid w:val="00E23E0F"/>
  </w:style>
  <w:style w:type="paragraph" w:customStyle="1" w:styleId="456E2D5D79AC4264900C548ED8FC2109">
    <w:name w:val="456E2D5D79AC4264900C548ED8FC2109"/>
    <w:rsid w:val="00E23E0F"/>
  </w:style>
  <w:style w:type="paragraph" w:customStyle="1" w:styleId="886D01E6F40D41558982527D0CAF4C2B">
    <w:name w:val="886D01E6F40D41558982527D0CAF4C2B"/>
    <w:rsid w:val="00E23E0F"/>
  </w:style>
  <w:style w:type="paragraph" w:customStyle="1" w:styleId="5AF5D3E0F73D4356A8C18C343005DDBE">
    <w:name w:val="5AF5D3E0F73D4356A8C18C343005DDBE"/>
    <w:rsid w:val="00E23E0F"/>
  </w:style>
  <w:style w:type="paragraph" w:customStyle="1" w:styleId="CF839E89D7A148B692B6A6FD6EE58EF0">
    <w:name w:val="CF839E89D7A148B692B6A6FD6EE58EF0"/>
    <w:rsid w:val="00E23E0F"/>
  </w:style>
  <w:style w:type="paragraph" w:customStyle="1" w:styleId="10AF58762990418FBD17C4519B2019CC">
    <w:name w:val="10AF58762990418FBD17C4519B2019CC"/>
    <w:rsid w:val="00E23E0F"/>
  </w:style>
  <w:style w:type="paragraph" w:customStyle="1" w:styleId="12DB713745FE43CBA3B45DDB26BDCDB8">
    <w:name w:val="12DB713745FE43CBA3B45DDB26BDCDB8"/>
    <w:rsid w:val="00E23E0F"/>
  </w:style>
  <w:style w:type="paragraph" w:customStyle="1" w:styleId="E792C1E284264A059F7937B33AD8ED6D">
    <w:name w:val="E792C1E284264A059F7937B33AD8ED6D"/>
    <w:rsid w:val="00E23E0F"/>
  </w:style>
  <w:style w:type="paragraph" w:customStyle="1" w:styleId="80B8A64B441F44C8B236341747505272">
    <w:name w:val="80B8A64B441F44C8B236341747505272"/>
    <w:rsid w:val="002D0DEA"/>
  </w:style>
  <w:style w:type="paragraph" w:customStyle="1" w:styleId="1E398C6679EB4B9EA89A940E2B385357">
    <w:name w:val="1E398C6679EB4B9EA89A940E2B385357"/>
    <w:rsid w:val="002D0DEA"/>
  </w:style>
  <w:style w:type="paragraph" w:customStyle="1" w:styleId="F013D9183CEF464DB6FB0BC61D132D9B">
    <w:name w:val="F013D9183CEF464DB6FB0BC61D132D9B"/>
    <w:rsid w:val="002D0DEA"/>
  </w:style>
  <w:style w:type="paragraph" w:customStyle="1" w:styleId="80D2A25DF4E94F61AF0A5CFAEB5F05F1">
    <w:name w:val="80D2A25DF4E94F61AF0A5CFAEB5F05F1"/>
    <w:rsid w:val="002D0DEA"/>
  </w:style>
  <w:style w:type="paragraph" w:customStyle="1" w:styleId="1B362131E5CE4F2F91BE18D386F745DF">
    <w:name w:val="1B362131E5CE4F2F91BE18D386F745DF"/>
    <w:rsid w:val="002D0DEA"/>
  </w:style>
  <w:style w:type="paragraph" w:customStyle="1" w:styleId="9DB801B3F16B43578BF1E2E668AD8E08">
    <w:name w:val="9DB801B3F16B43578BF1E2E668AD8E08"/>
    <w:rsid w:val="002D0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Crisp and clean resume, designed by MOO</Template>
  <TotalTime>69</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Westerman</dc:creator>
  <cp:keywords/>
  <dc:description/>
  <cp:lastModifiedBy>Kurt Westerman</cp:lastModifiedBy>
  <cp:revision>4</cp:revision>
  <cp:lastPrinted>2016-06-29T01:32:00Z</cp:lastPrinted>
  <dcterms:created xsi:type="dcterms:W3CDTF">2017-09-19T06:57:00Z</dcterms:created>
  <dcterms:modified xsi:type="dcterms:W3CDTF">2017-09-20T18:57:00Z</dcterms:modified>
</cp:coreProperties>
</file>